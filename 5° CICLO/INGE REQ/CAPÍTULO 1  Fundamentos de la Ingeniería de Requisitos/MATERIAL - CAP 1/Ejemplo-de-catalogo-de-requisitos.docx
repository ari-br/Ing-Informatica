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A910" w14:textId="77777777" w:rsidR="008A110A" w:rsidRDefault="008A110A">
      <w:pPr>
        <w:pStyle w:val="Ttulo"/>
        <w:jc w:val="right"/>
      </w:pPr>
      <w:r>
        <w:t xml:space="preserve">Sistema </w:t>
      </w:r>
      <w:proofErr w:type="spellStart"/>
      <w:r>
        <w:t>GesProMet</w:t>
      </w:r>
      <w:proofErr w:type="spellEnd"/>
      <w:r>
        <w:t xml:space="preserve"> </w:t>
      </w:r>
    </w:p>
    <w:p w14:paraId="1943A75A" w14:textId="77777777" w:rsidR="008A110A" w:rsidRDefault="008A110A">
      <w:pPr>
        <w:pStyle w:val="Ttulo"/>
        <w:jc w:val="right"/>
      </w:pPr>
      <w:r>
        <w:t>Catálogo de Requisitos</w:t>
      </w:r>
    </w:p>
    <w:p w14:paraId="5377E7AF" w14:textId="77777777" w:rsidR="008A110A" w:rsidRDefault="008A110A">
      <w:pPr>
        <w:pStyle w:val="Ttulo"/>
        <w:jc w:val="right"/>
      </w:pPr>
    </w:p>
    <w:p w14:paraId="3A00030F" w14:textId="77777777" w:rsidR="008A110A" w:rsidRDefault="00A471AC">
      <w:pPr>
        <w:pStyle w:val="Ttulo"/>
        <w:jc w:val="right"/>
        <w:rPr>
          <w:sz w:val="28"/>
        </w:rPr>
      </w:pPr>
      <w:r>
        <w:rPr>
          <w:sz w:val="28"/>
        </w:rPr>
        <w:t>Versión 3</w:t>
      </w:r>
    </w:p>
    <w:p w14:paraId="2D82322A" w14:textId="77777777" w:rsidR="008A110A" w:rsidRDefault="008A110A">
      <w:pPr>
        <w:pStyle w:val="Ttulo"/>
        <w:rPr>
          <w:sz w:val="28"/>
        </w:rPr>
        <w:sectPr w:rsidR="008A110A" w:rsidSect="0037149D">
          <w:headerReference w:type="even" r:id="rId7"/>
          <w:headerReference w:type="default" r:id="rId8"/>
          <w:footerReference w:type="even" r:id="rId9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76CB3552" w14:textId="77777777" w:rsidR="008A110A" w:rsidRDefault="008A110A">
      <w:pPr>
        <w:pStyle w:val="Ttulo"/>
      </w:pPr>
      <w:r>
        <w:lastRenderedPageBreak/>
        <w:t>Historia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110A" w14:paraId="6D1DADC7" w14:textId="77777777">
        <w:tc>
          <w:tcPr>
            <w:tcW w:w="2304" w:type="dxa"/>
          </w:tcPr>
          <w:p w14:paraId="6CC9703D" w14:textId="77777777" w:rsidR="008A110A" w:rsidRDefault="008A1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6E3D245" w14:textId="77777777" w:rsidR="008A110A" w:rsidRDefault="008A1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6D064927" w14:textId="77777777" w:rsidR="008A110A" w:rsidRDefault="008A1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25313DD4" w14:textId="77777777" w:rsidR="008A110A" w:rsidRDefault="008A1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A110A" w14:paraId="4E283B75" w14:textId="77777777">
        <w:tc>
          <w:tcPr>
            <w:tcW w:w="2304" w:type="dxa"/>
          </w:tcPr>
          <w:p w14:paraId="26A09B3D" w14:textId="38012608" w:rsidR="008A110A" w:rsidRDefault="00293C7F">
            <w:pPr>
              <w:pStyle w:val="Tabletext"/>
            </w:pPr>
            <w:r>
              <w:t>01</w:t>
            </w:r>
            <w:r w:rsidR="008A110A">
              <w:t>/</w:t>
            </w:r>
            <w:r>
              <w:t>02</w:t>
            </w:r>
            <w:r w:rsidR="008A110A">
              <w:t>/20</w:t>
            </w:r>
            <w:r>
              <w:t>23</w:t>
            </w:r>
          </w:p>
        </w:tc>
        <w:tc>
          <w:tcPr>
            <w:tcW w:w="1152" w:type="dxa"/>
          </w:tcPr>
          <w:p w14:paraId="7A703505" w14:textId="77777777" w:rsidR="008A110A" w:rsidRDefault="008A110A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3DAEF40E" w14:textId="77777777" w:rsidR="008A110A" w:rsidRDefault="008A110A">
            <w:pPr>
              <w:pStyle w:val="Tabletext"/>
            </w:pPr>
            <w:r>
              <w:t>Borrador inicial</w:t>
            </w:r>
          </w:p>
        </w:tc>
        <w:tc>
          <w:tcPr>
            <w:tcW w:w="2304" w:type="dxa"/>
          </w:tcPr>
          <w:p w14:paraId="7BD5A502" w14:textId="77777777" w:rsidR="008A110A" w:rsidRDefault="008A110A">
            <w:pPr>
              <w:pStyle w:val="Tabletext"/>
            </w:pPr>
            <w:r>
              <w:t>José Pow Sang</w:t>
            </w:r>
          </w:p>
        </w:tc>
      </w:tr>
      <w:tr w:rsidR="008A110A" w14:paraId="0E76955B" w14:textId="77777777">
        <w:tc>
          <w:tcPr>
            <w:tcW w:w="2304" w:type="dxa"/>
          </w:tcPr>
          <w:p w14:paraId="787DC98C" w14:textId="22C4C99C" w:rsidR="008A110A" w:rsidRDefault="00293C7F">
            <w:pPr>
              <w:pStyle w:val="Tabletext"/>
            </w:pPr>
            <w:r>
              <w:t>15</w:t>
            </w:r>
            <w:r w:rsidR="008A110A">
              <w:t>/</w:t>
            </w:r>
            <w:r>
              <w:t>02</w:t>
            </w:r>
            <w:r w:rsidR="008A110A">
              <w:t>/20</w:t>
            </w:r>
            <w:r>
              <w:t>23</w:t>
            </w:r>
          </w:p>
        </w:tc>
        <w:tc>
          <w:tcPr>
            <w:tcW w:w="1152" w:type="dxa"/>
          </w:tcPr>
          <w:p w14:paraId="0CA9FC18" w14:textId="77777777" w:rsidR="008A110A" w:rsidRDefault="00287921">
            <w:pPr>
              <w:pStyle w:val="Tabletext"/>
            </w:pPr>
            <w:r>
              <w:t>2</w:t>
            </w:r>
          </w:p>
        </w:tc>
        <w:tc>
          <w:tcPr>
            <w:tcW w:w="3744" w:type="dxa"/>
          </w:tcPr>
          <w:p w14:paraId="7038DE7C" w14:textId="5AB7BC9F" w:rsidR="008A110A" w:rsidRDefault="008A110A">
            <w:pPr>
              <w:pStyle w:val="Tabletext"/>
            </w:pPr>
            <w:r>
              <w:t xml:space="preserve">Se añadieron requisitos (desde el 11 </w:t>
            </w:r>
            <w:r w:rsidR="0065580E">
              <w:t>al 20</w:t>
            </w:r>
            <w:r>
              <w:t>).</w:t>
            </w:r>
          </w:p>
          <w:p w14:paraId="50BC3CF9" w14:textId="77777777" w:rsidR="008A110A" w:rsidRDefault="008A110A">
            <w:pPr>
              <w:pStyle w:val="Tabletext"/>
            </w:pPr>
            <w:r>
              <w:t>Se establecieron prioridades.</w:t>
            </w:r>
          </w:p>
        </w:tc>
        <w:tc>
          <w:tcPr>
            <w:tcW w:w="2304" w:type="dxa"/>
          </w:tcPr>
          <w:p w14:paraId="607BF518" w14:textId="1A0536C0" w:rsidR="008A110A" w:rsidRDefault="00293C7F">
            <w:pPr>
              <w:pStyle w:val="Tabletext"/>
            </w:pPr>
            <w:r>
              <w:t xml:space="preserve">María Quispe, José </w:t>
            </w:r>
            <w:proofErr w:type="spellStart"/>
            <w:r>
              <w:t>Pow-Sang</w:t>
            </w:r>
            <w:proofErr w:type="spellEnd"/>
            <w:r>
              <w:t xml:space="preserve">, Juan </w:t>
            </w:r>
            <w:proofErr w:type="spellStart"/>
            <w:r>
              <w:t>Perez</w:t>
            </w:r>
            <w:proofErr w:type="spellEnd"/>
          </w:p>
        </w:tc>
        <w:bookmarkStart w:id="0" w:name="_GoBack"/>
        <w:bookmarkEnd w:id="0"/>
      </w:tr>
      <w:tr w:rsidR="008A110A" w14:paraId="243EB325" w14:textId="77777777">
        <w:tc>
          <w:tcPr>
            <w:tcW w:w="2304" w:type="dxa"/>
          </w:tcPr>
          <w:p w14:paraId="764C6C4B" w14:textId="4182B0AE" w:rsidR="008A110A" w:rsidRDefault="00293C7F">
            <w:pPr>
              <w:pStyle w:val="Tabletext"/>
            </w:pPr>
            <w:r>
              <w:t>2</w:t>
            </w:r>
            <w:r w:rsidR="00A471AC">
              <w:t>/</w:t>
            </w:r>
            <w:r>
              <w:t>3</w:t>
            </w:r>
            <w:r w:rsidR="00A471AC">
              <w:t>/20</w:t>
            </w:r>
            <w:r>
              <w:t>23</w:t>
            </w:r>
          </w:p>
        </w:tc>
        <w:tc>
          <w:tcPr>
            <w:tcW w:w="1152" w:type="dxa"/>
          </w:tcPr>
          <w:p w14:paraId="6CE367D6" w14:textId="77777777" w:rsidR="008A110A" w:rsidRDefault="00A471AC">
            <w:pPr>
              <w:pStyle w:val="Tabletext"/>
            </w:pPr>
            <w:r>
              <w:t>3</w:t>
            </w:r>
          </w:p>
        </w:tc>
        <w:tc>
          <w:tcPr>
            <w:tcW w:w="3744" w:type="dxa"/>
          </w:tcPr>
          <w:p w14:paraId="6B1380D7" w14:textId="77777777" w:rsidR="008A110A" w:rsidRDefault="00A471AC">
            <w:pPr>
              <w:pStyle w:val="Tabletext"/>
            </w:pPr>
            <w:r>
              <w:t>Se actualizaron los requisitos y se compararon con los casos de uso del sistema</w:t>
            </w:r>
          </w:p>
        </w:tc>
        <w:tc>
          <w:tcPr>
            <w:tcW w:w="2304" w:type="dxa"/>
          </w:tcPr>
          <w:p w14:paraId="66429AEF" w14:textId="483701F4" w:rsidR="008A110A" w:rsidRDefault="00293C7F">
            <w:pPr>
              <w:pStyle w:val="Tabletext"/>
            </w:pPr>
            <w:r>
              <w:t xml:space="preserve">María Quispe, José </w:t>
            </w:r>
            <w:proofErr w:type="spellStart"/>
            <w:r>
              <w:t>Pow-Sang</w:t>
            </w:r>
            <w:proofErr w:type="spellEnd"/>
            <w:r>
              <w:t xml:space="preserve">, Juan </w:t>
            </w:r>
            <w:proofErr w:type="spellStart"/>
            <w:r>
              <w:t>Perez</w:t>
            </w:r>
            <w:proofErr w:type="spellEnd"/>
          </w:p>
        </w:tc>
      </w:tr>
      <w:tr w:rsidR="008A110A" w14:paraId="63C23E65" w14:textId="77777777">
        <w:tc>
          <w:tcPr>
            <w:tcW w:w="2304" w:type="dxa"/>
          </w:tcPr>
          <w:p w14:paraId="146B50A3" w14:textId="77777777" w:rsidR="008A110A" w:rsidRDefault="008A110A">
            <w:pPr>
              <w:pStyle w:val="Tabletext"/>
            </w:pPr>
          </w:p>
        </w:tc>
        <w:tc>
          <w:tcPr>
            <w:tcW w:w="1152" w:type="dxa"/>
          </w:tcPr>
          <w:p w14:paraId="7401278C" w14:textId="77777777" w:rsidR="008A110A" w:rsidRDefault="008A110A">
            <w:pPr>
              <w:pStyle w:val="Tabletext"/>
            </w:pPr>
          </w:p>
        </w:tc>
        <w:tc>
          <w:tcPr>
            <w:tcW w:w="3744" w:type="dxa"/>
          </w:tcPr>
          <w:p w14:paraId="6B5717C0" w14:textId="77777777" w:rsidR="008A110A" w:rsidRDefault="008A110A">
            <w:pPr>
              <w:pStyle w:val="Tabletext"/>
            </w:pPr>
          </w:p>
        </w:tc>
        <w:tc>
          <w:tcPr>
            <w:tcW w:w="2304" w:type="dxa"/>
          </w:tcPr>
          <w:p w14:paraId="0736FE30" w14:textId="77777777" w:rsidR="008A110A" w:rsidRDefault="008A110A">
            <w:pPr>
              <w:pStyle w:val="Tabletext"/>
            </w:pPr>
          </w:p>
        </w:tc>
      </w:tr>
    </w:tbl>
    <w:p w14:paraId="2DE0830E" w14:textId="77777777" w:rsidR="008A110A" w:rsidRDefault="008A110A"/>
    <w:p w14:paraId="19108C2D" w14:textId="77777777" w:rsidR="008A110A" w:rsidRDefault="008A110A">
      <w:pPr>
        <w:pStyle w:val="Ttulo"/>
        <w:tabs>
          <w:tab w:val="left" w:pos="540"/>
        </w:tabs>
      </w:pPr>
      <w:r>
        <w:br w:type="page"/>
      </w:r>
      <w:r>
        <w:lastRenderedPageBreak/>
        <w:t>Catálogo de Requisitos</w:t>
      </w:r>
    </w:p>
    <w:p w14:paraId="2ADE56E4" w14:textId="77777777" w:rsidR="008A110A" w:rsidRDefault="008A110A"/>
    <w:p w14:paraId="2EB839AD" w14:textId="77777777" w:rsidR="008A110A" w:rsidRDefault="008A110A"/>
    <w:tbl>
      <w:tblPr>
        <w:tblW w:w="10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"/>
        <w:gridCol w:w="6095"/>
        <w:gridCol w:w="1276"/>
        <w:gridCol w:w="1298"/>
        <w:gridCol w:w="1298"/>
      </w:tblGrid>
      <w:tr w:rsidR="00B31060" w14:paraId="287B2E4E" w14:textId="77777777" w:rsidTr="00B31060">
        <w:trPr>
          <w:jc w:val="center"/>
        </w:trPr>
        <w:tc>
          <w:tcPr>
            <w:tcW w:w="495" w:type="dxa"/>
          </w:tcPr>
          <w:p w14:paraId="6C897B4F" w14:textId="77777777" w:rsidR="00B31060" w:rsidRDefault="00B31060">
            <w:pPr>
              <w:pStyle w:val="Textonotapie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095" w:type="dxa"/>
          </w:tcPr>
          <w:p w14:paraId="714C8141" w14:textId="77777777" w:rsidR="00B31060" w:rsidRDefault="00B31060">
            <w:pPr>
              <w:pStyle w:val="Textonotapie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</w:tcPr>
          <w:p w14:paraId="1F0788AF" w14:textId="77777777" w:rsidR="00B31060" w:rsidRDefault="00B31060">
            <w:pPr>
              <w:pStyle w:val="Textonotapie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98" w:type="dxa"/>
          </w:tcPr>
          <w:p w14:paraId="345A2666" w14:textId="3F2893F7" w:rsidR="00B31060" w:rsidRDefault="00B31060">
            <w:pPr>
              <w:pStyle w:val="Textonotapie"/>
              <w:jc w:val="center"/>
              <w:rPr>
                <w:b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1298" w:type="dxa"/>
          </w:tcPr>
          <w:p w14:paraId="7F1374F7" w14:textId="30E3F5D1" w:rsidR="00B31060" w:rsidRDefault="00B31060">
            <w:pPr>
              <w:pStyle w:val="Textonotapie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B31060" w14:paraId="2619A851" w14:textId="77777777" w:rsidTr="00B31060">
        <w:trPr>
          <w:jc w:val="center"/>
        </w:trPr>
        <w:tc>
          <w:tcPr>
            <w:tcW w:w="495" w:type="dxa"/>
          </w:tcPr>
          <w:p w14:paraId="18AC2282" w14:textId="77777777" w:rsidR="00B31060" w:rsidRDefault="00B31060">
            <w:pPr>
              <w:pStyle w:val="Textonotapie"/>
              <w:jc w:val="center"/>
            </w:pPr>
            <w:r>
              <w:t>1</w:t>
            </w:r>
          </w:p>
        </w:tc>
        <w:tc>
          <w:tcPr>
            <w:tcW w:w="6095" w:type="dxa"/>
          </w:tcPr>
          <w:p w14:paraId="1EB4833C" w14:textId="0C72A817" w:rsidR="00B31060" w:rsidRDefault="005B357C">
            <w:pPr>
              <w:pStyle w:val="Textonotapie"/>
            </w:pPr>
            <w:r>
              <w:t>El sistema permitirá configurar</w:t>
            </w:r>
            <w:r w:rsidR="00B31060">
              <w:t xml:space="preserve"> los pasos que se seguirán en la realización del proyecto según la metodología </w:t>
            </w:r>
            <w:proofErr w:type="spellStart"/>
            <w:r w:rsidR="00B31060">
              <w:t>Metrica</w:t>
            </w:r>
            <w:proofErr w:type="spellEnd"/>
            <w:r w:rsidR="00B31060">
              <w:t xml:space="preserve"> Versión 3.</w:t>
            </w:r>
          </w:p>
        </w:tc>
        <w:tc>
          <w:tcPr>
            <w:tcW w:w="1276" w:type="dxa"/>
          </w:tcPr>
          <w:p w14:paraId="0E1B5C82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20893E0F" w14:textId="38B7068F" w:rsidR="00B31060" w:rsidRDefault="00B31060">
            <w:pPr>
              <w:pStyle w:val="Textonotapie"/>
              <w:jc w:val="center"/>
            </w:pPr>
            <w:r>
              <w:t>Elizabeth Martínez</w:t>
            </w:r>
          </w:p>
        </w:tc>
        <w:tc>
          <w:tcPr>
            <w:tcW w:w="1298" w:type="dxa"/>
          </w:tcPr>
          <w:p w14:paraId="4AB8942F" w14:textId="017FD7DF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71031662" w14:textId="77777777" w:rsidTr="00B31060">
        <w:trPr>
          <w:jc w:val="center"/>
        </w:trPr>
        <w:tc>
          <w:tcPr>
            <w:tcW w:w="495" w:type="dxa"/>
          </w:tcPr>
          <w:p w14:paraId="415AEBB7" w14:textId="77777777" w:rsidR="00B31060" w:rsidRDefault="00B31060">
            <w:pPr>
              <w:pStyle w:val="Textonotapie"/>
              <w:jc w:val="center"/>
            </w:pPr>
            <w:r>
              <w:t>2</w:t>
            </w:r>
          </w:p>
        </w:tc>
        <w:tc>
          <w:tcPr>
            <w:tcW w:w="6095" w:type="dxa"/>
          </w:tcPr>
          <w:p w14:paraId="58119F79" w14:textId="292C845B" w:rsidR="00B31060" w:rsidRDefault="005B357C">
            <w:pPr>
              <w:pStyle w:val="Textonotapie"/>
            </w:pPr>
            <w:r>
              <w:t>El sistema permitirá configurar i</w:t>
            </w:r>
            <w:r w:rsidR="00B31060">
              <w:t>ngresar y configurar perfiles de usuario.</w:t>
            </w:r>
          </w:p>
        </w:tc>
        <w:tc>
          <w:tcPr>
            <w:tcW w:w="1276" w:type="dxa"/>
          </w:tcPr>
          <w:p w14:paraId="371FD68D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4D0E3FDA" w14:textId="1277C1C2" w:rsidR="00B31060" w:rsidRDefault="00B31060">
            <w:pPr>
              <w:pStyle w:val="Textonotapie"/>
              <w:jc w:val="center"/>
            </w:pPr>
            <w:r>
              <w:t>Elizabeth Martínez</w:t>
            </w:r>
          </w:p>
        </w:tc>
        <w:tc>
          <w:tcPr>
            <w:tcW w:w="1298" w:type="dxa"/>
          </w:tcPr>
          <w:p w14:paraId="5B76A0C9" w14:textId="4C1E9A32" w:rsidR="00B31060" w:rsidRDefault="00B31060">
            <w:pPr>
              <w:pStyle w:val="Textonotapie"/>
              <w:jc w:val="center"/>
            </w:pPr>
            <w:r>
              <w:t>3</w:t>
            </w:r>
          </w:p>
        </w:tc>
      </w:tr>
      <w:tr w:rsidR="00B31060" w14:paraId="332138F8" w14:textId="77777777" w:rsidTr="00B31060">
        <w:trPr>
          <w:jc w:val="center"/>
        </w:trPr>
        <w:tc>
          <w:tcPr>
            <w:tcW w:w="495" w:type="dxa"/>
          </w:tcPr>
          <w:p w14:paraId="1E7EA5DD" w14:textId="77777777" w:rsidR="00B31060" w:rsidRDefault="00B31060">
            <w:pPr>
              <w:pStyle w:val="Textonotapie"/>
              <w:jc w:val="center"/>
            </w:pPr>
            <w:r>
              <w:t>3</w:t>
            </w:r>
          </w:p>
        </w:tc>
        <w:tc>
          <w:tcPr>
            <w:tcW w:w="6095" w:type="dxa"/>
          </w:tcPr>
          <w:p w14:paraId="7BADD74A" w14:textId="77777777" w:rsidR="00B31060" w:rsidRDefault="00B31060">
            <w:pPr>
              <w:pStyle w:val="Textonotapie"/>
            </w:pPr>
            <w:r>
              <w:t>Ingresar y configurar los usuarios participantes en el proyecto.</w:t>
            </w:r>
          </w:p>
        </w:tc>
        <w:tc>
          <w:tcPr>
            <w:tcW w:w="1276" w:type="dxa"/>
          </w:tcPr>
          <w:p w14:paraId="57292113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4027E88A" w14:textId="13A8B501" w:rsidR="00B31060" w:rsidRDefault="00B31060">
            <w:pPr>
              <w:pStyle w:val="Textonotapie"/>
              <w:jc w:val="center"/>
            </w:pPr>
            <w:r>
              <w:t>Juan García</w:t>
            </w:r>
          </w:p>
        </w:tc>
        <w:tc>
          <w:tcPr>
            <w:tcW w:w="1298" w:type="dxa"/>
          </w:tcPr>
          <w:p w14:paraId="5FE6C505" w14:textId="36B45B86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38DFBDAB" w14:textId="77777777" w:rsidTr="00B31060">
        <w:trPr>
          <w:jc w:val="center"/>
        </w:trPr>
        <w:tc>
          <w:tcPr>
            <w:tcW w:w="495" w:type="dxa"/>
          </w:tcPr>
          <w:p w14:paraId="1C934801" w14:textId="77777777" w:rsidR="00B31060" w:rsidRDefault="00B31060">
            <w:pPr>
              <w:pStyle w:val="Textonotapie"/>
              <w:jc w:val="center"/>
            </w:pPr>
            <w:r>
              <w:t>4</w:t>
            </w:r>
          </w:p>
        </w:tc>
        <w:tc>
          <w:tcPr>
            <w:tcW w:w="6095" w:type="dxa"/>
          </w:tcPr>
          <w:p w14:paraId="593E13E5" w14:textId="2F4EC11C" w:rsidR="00B31060" w:rsidRDefault="005B357C">
            <w:pPr>
              <w:pStyle w:val="Textonotapie"/>
            </w:pPr>
            <w:r>
              <w:t>El sistema permitirá v</w:t>
            </w:r>
            <w:r w:rsidR="00B31060">
              <w:t>isualizar el estado del proyecto, las etapas que se hayan ejecutado y las que están en proceso de realización incluyendo los participantes y responsables de cada tarea.</w:t>
            </w:r>
          </w:p>
        </w:tc>
        <w:tc>
          <w:tcPr>
            <w:tcW w:w="1276" w:type="dxa"/>
          </w:tcPr>
          <w:p w14:paraId="3D8E279C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5D9CF9EA" w14:textId="060A0CF3" w:rsidR="00B31060" w:rsidRDefault="00B31060">
            <w:pPr>
              <w:pStyle w:val="Textonotapie"/>
              <w:jc w:val="center"/>
            </w:pPr>
            <w:r>
              <w:t>Elizabeth Martínez</w:t>
            </w:r>
          </w:p>
        </w:tc>
        <w:tc>
          <w:tcPr>
            <w:tcW w:w="1298" w:type="dxa"/>
          </w:tcPr>
          <w:p w14:paraId="11926956" w14:textId="5610CD33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6A1113F4" w14:textId="77777777" w:rsidTr="00B31060">
        <w:trPr>
          <w:jc w:val="center"/>
        </w:trPr>
        <w:tc>
          <w:tcPr>
            <w:tcW w:w="495" w:type="dxa"/>
          </w:tcPr>
          <w:p w14:paraId="7A7C1026" w14:textId="77777777" w:rsidR="00B31060" w:rsidRDefault="00B31060">
            <w:pPr>
              <w:pStyle w:val="Textonotapie"/>
              <w:jc w:val="center"/>
            </w:pPr>
            <w:r>
              <w:t>5</w:t>
            </w:r>
          </w:p>
        </w:tc>
        <w:tc>
          <w:tcPr>
            <w:tcW w:w="6095" w:type="dxa"/>
          </w:tcPr>
          <w:p w14:paraId="04848981" w14:textId="16727C0C" w:rsidR="00B31060" w:rsidRDefault="005B357C">
            <w:pPr>
              <w:pStyle w:val="Textonotapie"/>
            </w:pPr>
            <w:r>
              <w:t>El sistema permitirá o</w:t>
            </w:r>
            <w:r w:rsidR="00B31060">
              <w:t>btener y visualizar los productos (documentos generados) de cada una de las etapas realizadas.</w:t>
            </w:r>
          </w:p>
        </w:tc>
        <w:tc>
          <w:tcPr>
            <w:tcW w:w="1276" w:type="dxa"/>
          </w:tcPr>
          <w:p w14:paraId="6B9BCB8A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432F3BF6" w14:textId="6EF65DB6" w:rsidR="00B31060" w:rsidRDefault="00B31060">
            <w:pPr>
              <w:pStyle w:val="Textonotapie"/>
              <w:jc w:val="center"/>
            </w:pPr>
            <w:r>
              <w:t>Pedro Reyes</w:t>
            </w:r>
          </w:p>
        </w:tc>
        <w:tc>
          <w:tcPr>
            <w:tcW w:w="1298" w:type="dxa"/>
          </w:tcPr>
          <w:p w14:paraId="52DC5761" w14:textId="6A2C5E6C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63EA2E33" w14:textId="77777777" w:rsidTr="00B31060">
        <w:trPr>
          <w:jc w:val="center"/>
        </w:trPr>
        <w:tc>
          <w:tcPr>
            <w:tcW w:w="495" w:type="dxa"/>
          </w:tcPr>
          <w:p w14:paraId="2C37712D" w14:textId="77777777" w:rsidR="00B31060" w:rsidRDefault="00B31060">
            <w:pPr>
              <w:pStyle w:val="Textonotapie"/>
              <w:jc w:val="center"/>
            </w:pPr>
            <w:r>
              <w:t>6</w:t>
            </w:r>
          </w:p>
        </w:tc>
        <w:tc>
          <w:tcPr>
            <w:tcW w:w="6095" w:type="dxa"/>
          </w:tcPr>
          <w:p w14:paraId="65FD96A6" w14:textId="472362B9" w:rsidR="00B31060" w:rsidRDefault="005B357C">
            <w:pPr>
              <w:pStyle w:val="Textonotapie"/>
            </w:pPr>
            <w:r>
              <w:t>El sistema permitirá i</w:t>
            </w:r>
            <w:r w:rsidR="00B31060">
              <w:t>ngresar los nuevos productos creados al sistema.</w:t>
            </w:r>
          </w:p>
        </w:tc>
        <w:tc>
          <w:tcPr>
            <w:tcW w:w="1276" w:type="dxa"/>
          </w:tcPr>
          <w:p w14:paraId="4C894D33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011DAEFD" w14:textId="3BFFE06E" w:rsidR="00B31060" w:rsidRDefault="00B31060">
            <w:pPr>
              <w:pStyle w:val="Textonotapie"/>
              <w:jc w:val="center"/>
            </w:pPr>
            <w:r>
              <w:t>Juan García</w:t>
            </w:r>
          </w:p>
        </w:tc>
        <w:tc>
          <w:tcPr>
            <w:tcW w:w="1298" w:type="dxa"/>
          </w:tcPr>
          <w:p w14:paraId="4A6370C6" w14:textId="061C2756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5D3A02D5" w14:textId="77777777" w:rsidTr="00B31060">
        <w:trPr>
          <w:jc w:val="center"/>
        </w:trPr>
        <w:tc>
          <w:tcPr>
            <w:tcW w:w="495" w:type="dxa"/>
          </w:tcPr>
          <w:p w14:paraId="29FB454D" w14:textId="77777777" w:rsidR="00B31060" w:rsidRDefault="00B31060">
            <w:pPr>
              <w:pStyle w:val="Textonotapie"/>
              <w:jc w:val="center"/>
            </w:pPr>
            <w:r>
              <w:t>7</w:t>
            </w:r>
          </w:p>
        </w:tc>
        <w:tc>
          <w:tcPr>
            <w:tcW w:w="6095" w:type="dxa"/>
          </w:tcPr>
          <w:p w14:paraId="279E6E98" w14:textId="6B7FB262" w:rsidR="00B31060" w:rsidRDefault="005B357C">
            <w:pPr>
              <w:pStyle w:val="Textonotapie"/>
            </w:pPr>
            <w:r>
              <w:t>El sistema permitirá i</w:t>
            </w:r>
            <w:r w:rsidR="00B31060">
              <w:t>ngresar las actividades que se realizarán en cada etapa del proyecto</w:t>
            </w:r>
          </w:p>
        </w:tc>
        <w:tc>
          <w:tcPr>
            <w:tcW w:w="1276" w:type="dxa"/>
          </w:tcPr>
          <w:p w14:paraId="04058BF9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1DBB15AE" w14:textId="083192E1" w:rsidR="00B31060" w:rsidRDefault="00B31060">
            <w:pPr>
              <w:pStyle w:val="Textonotapie"/>
              <w:jc w:val="center"/>
            </w:pPr>
            <w:r>
              <w:t>Elizabeth Martínez y Pedro Reyes</w:t>
            </w:r>
          </w:p>
        </w:tc>
        <w:tc>
          <w:tcPr>
            <w:tcW w:w="1298" w:type="dxa"/>
          </w:tcPr>
          <w:p w14:paraId="63D77F42" w14:textId="6ACEE1D8" w:rsidR="00B31060" w:rsidRDefault="00B31060">
            <w:pPr>
              <w:pStyle w:val="Textonotapie"/>
              <w:jc w:val="center"/>
            </w:pPr>
            <w:r>
              <w:t>2</w:t>
            </w:r>
          </w:p>
        </w:tc>
      </w:tr>
      <w:tr w:rsidR="00B31060" w14:paraId="71733A04" w14:textId="77777777" w:rsidTr="00B31060">
        <w:trPr>
          <w:jc w:val="center"/>
        </w:trPr>
        <w:tc>
          <w:tcPr>
            <w:tcW w:w="495" w:type="dxa"/>
          </w:tcPr>
          <w:p w14:paraId="158B88E3" w14:textId="77777777" w:rsidR="00B31060" w:rsidRDefault="00B31060">
            <w:pPr>
              <w:pStyle w:val="Textonotapie"/>
              <w:jc w:val="center"/>
            </w:pPr>
            <w:r>
              <w:t>8</w:t>
            </w:r>
          </w:p>
        </w:tc>
        <w:tc>
          <w:tcPr>
            <w:tcW w:w="6095" w:type="dxa"/>
          </w:tcPr>
          <w:p w14:paraId="250F2856" w14:textId="610B27C4" w:rsidR="00B31060" w:rsidRDefault="005B357C">
            <w:pPr>
              <w:pStyle w:val="Textonotapie"/>
            </w:pPr>
            <w:r>
              <w:t>El sistema permitirá i</w:t>
            </w:r>
            <w:r w:rsidR="00B31060">
              <w:t>ngresar los tiempos trabajados en cada actividad del proyecto.</w:t>
            </w:r>
          </w:p>
        </w:tc>
        <w:tc>
          <w:tcPr>
            <w:tcW w:w="1276" w:type="dxa"/>
          </w:tcPr>
          <w:p w14:paraId="518B23BD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5E3BB79F" w14:textId="543B9FEF" w:rsidR="00B31060" w:rsidRDefault="00B31060">
            <w:pPr>
              <w:pStyle w:val="Textonotapie"/>
              <w:jc w:val="center"/>
            </w:pPr>
            <w:r>
              <w:t>Pedro Reyes</w:t>
            </w:r>
          </w:p>
        </w:tc>
        <w:tc>
          <w:tcPr>
            <w:tcW w:w="1298" w:type="dxa"/>
          </w:tcPr>
          <w:p w14:paraId="61E6E1D9" w14:textId="2D3B7D1E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63817670" w14:textId="77777777" w:rsidTr="00B31060">
        <w:trPr>
          <w:jc w:val="center"/>
        </w:trPr>
        <w:tc>
          <w:tcPr>
            <w:tcW w:w="495" w:type="dxa"/>
          </w:tcPr>
          <w:p w14:paraId="6C8592C7" w14:textId="77777777" w:rsidR="00B31060" w:rsidRDefault="00B31060">
            <w:pPr>
              <w:pStyle w:val="Textonotapie"/>
              <w:jc w:val="center"/>
            </w:pPr>
            <w:r>
              <w:t>9</w:t>
            </w:r>
          </w:p>
        </w:tc>
        <w:tc>
          <w:tcPr>
            <w:tcW w:w="6095" w:type="dxa"/>
          </w:tcPr>
          <w:p w14:paraId="5B5CC8B6" w14:textId="3172079C" w:rsidR="00B31060" w:rsidRDefault="005B357C">
            <w:pPr>
              <w:pStyle w:val="Textonotapie"/>
            </w:pPr>
            <w:r>
              <w:t>El sistema permitirá i</w:t>
            </w:r>
            <w:r w:rsidR="00B31060">
              <w:t>ngresar problemas identificados y comunicarlo a los responsables para su solución</w:t>
            </w:r>
          </w:p>
        </w:tc>
        <w:tc>
          <w:tcPr>
            <w:tcW w:w="1276" w:type="dxa"/>
          </w:tcPr>
          <w:p w14:paraId="118CE807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06A95C08" w14:textId="70DC8805" w:rsidR="00B31060" w:rsidRDefault="00B31060">
            <w:pPr>
              <w:pStyle w:val="Textonotapie"/>
              <w:jc w:val="center"/>
            </w:pPr>
            <w:r>
              <w:t>Elizabeth Martínez y Pedro Reyes</w:t>
            </w:r>
          </w:p>
        </w:tc>
        <w:tc>
          <w:tcPr>
            <w:tcW w:w="1298" w:type="dxa"/>
          </w:tcPr>
          <w:p w14:paraId="65AE1C53" w14:textId="340032CB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602CB47B" w14:textId="77777777" w:rsidTr="00B31060">
        <w:trPr>
          <w:jc w:val="center"/>
        </w:trPr>
        <w:tc>
          <w:tcPr>
            <w:tcW w:w="495" w:type="dxa"/>
          </w:tcPr>
          <w:p w14:paraId="78A9A22B" w14:textId="77777777" w:rsidR="00B31060" w:rsidRDefault="00B31060">
            <w:pPr>
              <w:pStyle w:val="Textonotapie"/>
              <w:jc w:val="center"/>
            </w:pPr>
            <w:r>
              <w:t>10</w:t>
            </w:r>
          </w:p>
        </w:tc>
        <w:tc>
          <w:tcPr>
            <w:tcW w:w="6095" w:type="dxa"/>
          </w:tcPr>
          <w:p w14:paraId="1EBF32A6" w14:textId="41BA7E39" w:rsidR="00B31060" w:rsidRDefault="005B357C">
            <w:pPr>
              <w:pStyle w:val="Textonotapie"/>
            </w:pPr>
            <w:r>
              <w:t>El sistema permitirá c</w:t>
            </w:r>
            <w:r w:rsidR="00B31060">
              <w:t>rear nuevos proyectos, asignándole el jefe de proyecto correspondiente</w:t>
            </w:r>
          </w:p>
        </w:tc>
        <w:tc>
          <w:tcPr>
            <w:tcW w:w="1276" w:type="dxa"/>
          </w:tcPr>
          <w:p w14:paraId="2806DADB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695EF22F" w14:textId="306B8993" w:rsidR="00B31060" w:rsidRDefault="00B31060">
            <w:pPr>
              <w:pStyle w:val="Textonotapie"/>
              <w:jc w:val="center"/>
            </w:pPr>
            <w:r>
              <w:t>Pedro Reyes y Juan García</w:t>
            </w:r>
          </w:p>
        </w:tc>
        <w:tc>
          <w:tcPr>
            <w:tcW w:w="1298" w:type="dxa"/>
          </w:tcPr>
          <w:p w14:paraId="2A06C127" w14:textId="2A3C60EB" w:rsidR="00B31060" w:rsidRDefault="00B31060">
            <w:pPr>
              <w:pStyle w:val="Textonotapie"/>
              <w:jc w:val="center"/>
            </w:pPr>
            <w:r>
              <w:t>2</w:t>
            </w:r>
          </w:p>
        </w:tc>
      </w:tr>
      <w:tr w:rsidR="00B31060" w14:paraId="66D64CB7" w14:textId="77777777" w:rsidTr="00B31060">
        <w:trPr>
          <w:jc w:val="center"/>
        </w:trPr>
        <w:tc>
          <w:tcPr>
            <w:tcW w:w="495" w:type="dxa"/>
          </w:tcPr>
          <w:p w14:paraId="2E14BF2E" w14:textId="77777777" w:rsidR="00B31060" w:rsidRDefault="00B31060">
            <w:pPr>
              <w:pStyle w:val="Textonotapie"/>
              <w:jc w:val="center"/>
            </w:pPr>
            <w:r>
              <w:t>11</w:t>
            </w:r>
          </w:p>
        </w:tc>
        <w:tc>
          <w:tcPr>
            <w:tcW w:w="6095" w:type="dxa"/>
          </w:tcPr>
          <w:p w14:paraId="6CF72226" w14:textId="7A4533B0" w:rsidR="00B31060" w:rsidRDefault="005B357C">
            <w:pPr>
              <w:pStyle w:val="Textonotapie"/>
            </w:pPr>
            <w:r>
              <w:t>El sistema permitirá r</w:t>
            </w:r>
            <w:r w:rsidR="00B31060">
              <w:t>ealizar el proyecto para plataforma web</w:t>
            </w:r>
          </w:p>
        </w:tc>
        <w:tc>
          <w:tcPr>
            <w:tcW w:w="1276" w:type="dxa"/>
          </w:tcPr>
          <w:p w14:paraId="5FE5EEDC" w14:textId="77777777" w:rsidR="00B31060" w:rsidRDefault="00B31060">
            <w:pPr>
              <w:pStyle w:val="Textonotapie"/>
              <w:jc w:val="center"/>
            </w:pPr>
            <w:r>
              <w:t>No funcional</w:t>
            </w:r>
          </w:p>
        </w:tc>
        <w:tc>
          <w:tcPr>
            <w:tcW w:w="1298" w:type="dxa"/>
          </w:tcPr>
          <w:p w14:paraId="48522EDA" w14:textId="700BCBDC" w:rsidR="00B31060" w:rsidRDefault="00B31060">
            <w:pPr>
              <w:pStyle w:val="Textonotapie"/>
              <w:jc w:val="center"/>
            </w:pPr>
            <w:r>
              <w:t>Juana Avellaneda</w:t>
            </w:r>
          </w:p>
        </w:tc>
        <w:tc>
          <w:tcPr>
            <w:tcW w:w="1298" w:type="dxa"/>
          </w:tcPr>
          <w:p w14:paraId="13094CDC" w14:textId="7A7DD49B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6FDB84CA" w14:textId="77777777" w:rsidTr="00B31060">
        <w:trPr>
          <w:jc w:val="center"/>
        </w:trPr>
        <w:tc>
          <w:tcPr>
            <w:tcW w:w="495" w:type="dxa"/>
          </w:tcPr>
          <w:p w14:paraId="4649FC8B" w14:textId="77777777" w:rsidR="00B31060" w:rsidRDefault="00B31060">
            <w:pPr>
              <w:pStyle w:val="Textonotapie"/>
              <w:jc w:val="center"/>
            </w:pPr>
            <w:r>
              <w:t>12</w:t>
            </w:r>
          </w:p>
        </w:tc>
        <w:tc>
          <w:tcPr>
            <w:tcW w:w="6095" w:type="dxa"/>
          </w:tcPr>
          <w:p w14:paraId="1F6A4833" w14:textId="2F45D930" w:rsidR="00B31060" w:rsidRDefault="005B357C">
            <w:pPr>
              <w:pStyle w:val="Textonotapie"/>
            </w:pPr>
            <w:r>
              <w:t>El sistema permitirá v</w:t>
            </w:r>
            <w:r w:rsidR="00B31060">
              <w:t>isualizar los proyectos que tienen asignados cada uno de los integrantes del proyecto.</w:t>
            </w:r>
          </w:p>
        </w:tc>
        <w:tc>
          <w:tcPr>
            <w:tcW w:w="1276" w:type="dxa"/>
          </w:tcPr>
          <w:p w14:paraId="4B608EFD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01D4A553" w14:textId="1B0ABD3A" w:rsidR="00B31060" w:rsidRDefault="00B31060">
            <w:pPr>
              <w:pStyle w:val="Textonotapie"/>
              <w:jc w:val="center"/>
            </w:pPr>
            <w:r>
              <w:t>Elizabeth Martínez</w:t>
            </w:r>
          </w:p>
        </w:tc>
        <w:tc>
          <w:tcPr>
            <w:tcW w:w="1298" w:type="dxa"/>
          </w:tcPr>
          <w:p w14:paraId="525A5E2B" w14:textId="13DC3472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1E1A151C" w14:textId="77777777" w:rsidTr="00B31060">
        <w:trPr>
          <w:jc w:val="center"/>
        </w:trPr>
        <w:tc>
          <w:tcPr>
            <w:tcW w:w="495" w:type="dxa"/>
          </w:tcPr>
          <w:p w14:paraId="53822C2C" w14:textId="77777777" w:rsidR="00B31060" w:rsidRDefault="00B31060">
            <w:pPr>
              <w:pStyle w:val="Textonotapie"/>
              <w:jc w:val="center"/>
            </w:pPr>
            <w:r>
              <w:t>13</w:t>
            </w:r>
          </w:p>
        </w:tc>
        <w:tc>
          <w:tcPr>
            <w:tcW w:w="6095" w:type="dxa"/>
          </w:tcPr>
          <w:p w14:paraId="43E57850" w14:textId="744E229B" w:rsidR="00B31060" w:rsidRDefault="005B357C">
            <w:pPr>
              <w:pStyle w:val="Textonotapie"/>
            </w:pPr>
            <w:r>
              <w:t>El sistema permitirá que e</w:t>
            </w:r>
            <w:r w:rsidR="00B31060">
              <w:t>l jefe de proyecto podrá ver el porcentaje de avance por tarea de cada uno de los integrantes del equipo.</w:t>
            </w:r>
          </w:p>
        </w:tc>
        <w:tc>
          <w:tcPr>
            <w:tcW w:w="1276" w:type="dxa"/>
          </w:tcPr>
          <w:p w14:paraId="55457738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39C8D8EF" w14:textId="08EC0810" w:rsidR="00B31060" w:rsidRDefault="00B31060">
            <w:pPr>
              <w:pStyle w:val="Textonotapie"/>
              <w:jc w:val="center"/>
            </w:pPr>
            <w:r>
              <w:t>Juana Avellaneda</w:t>
            </w:r>
          </w:p>
        </w:tc>
        <w:tc>
          <w:tcPr>
            <w:tcW w:w="1298" w:type="dxa"/>
          </w:tcPr>
          <w:p w14:paraId="64FB773C" w14:textId="55D72590" w:rsidR="00B31060" w:rsidRDefault="00B31060">
            <w:pPr>
              <w:pStyle w:val="Textonotapie"/>
              <w:jc w:val="center"/>
            </w:pPr>
            <w:r>
              <w:t>2</w:t>
            </w:r>
          </w:p>
        </w:tc>
      </w:tr>
      <w:tr w:rsidR="00B31060" w14:paraId="442789D2" w14:textId="77777777" w:rsidTr="00B31060">
        <w:trPr>
          <w:jc w:val="center"/>
        </w:trPr>
        <w:tc>
          <w:tcPr>
            <w:tcW w:w="495" w:type="dxa"/>
          </w:tcPr>
          <w:p w14:paraId="69A8A49E" w14:textId="77777777" w:rsidR="00B31060" w:rsidRDefault="00B31060">
            <w:pPr>
              <w:pStyle w:val="Textonotapie"/>
              <w:jc w:val="center"/>
            </w:pPr>
            <w:r>
              <w:t>14</w:t>
            </w:r>
          </w:p>
        </w:tc>
        <w:tc>
          <w:tcPr>
            <w:tcW w:w="6095" w:type="dxa"/>
          </w:tcPr>
          <w:p w14:paraId="05C02C40" w14:textId="4F2DDCBA" w:rsidR="00B31060" w:rsidRDefault="005B357C">
            <w:pPr>
              <w:pStyle w:val="Textonotapie"/>
            </w:pPr>
            <w:r>
              <w:t>El sistema permitirá que c</w:t>
            </w:r>
            <w:r w:rsidR="00B31060">
              <w:t>ada integrante podrá revisar el porcentaje de avance realizado en las tareas asignadas.</w:t>
            </w:r>
          </w:p>
        </w:tc>
        <w:tc>
          <w:tcPr>
            <w:tcW w:w="1276" w:type="dxa"/>
          </w:tcPr>
          <w:p w14:paraId="386E477A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0502B0DF" w14:textId="0C4F3338" w:rsidR="00B31060" w:rsidRDefault="00B31060">
            <w:pPr>
              <w:pStyle w:val="Textonotapie"/>
              <w:jc w:val="center"/>
            </w:pPr>
            <w:r>
              <w:t>Pedro Reyes y Juan García</w:t>
            </w:r>
          </w:p>
        </w:tc>
        <w:tc>
          <w:tcPr>
            <w:tcW w:w="1298" w:type="dxa"/>
          </w:tcPr>
          <w:p w14:paraId="79B8DDF2" w14:textId="69372E93" w:rsidR="00B31060" w:rsidRDefault="00B31060">
            <w:pPr>
              <w:pStyle w:val="Textonotapie"/>
              <w:jc w:val="center"/>
            </w:pPr>
            <w:r>
              <w:t>2</w:t>
            </w:r>
          </w:p>
        </w:tc>
      </w:tr>
      <w:tr w:rsidR="00B31060" w14:paraId="1F0FD923" w14:textId="77777777" w:rsidTr="00B31060">
        <w:trPr>
          <w:jc w:val="center"/>
        </w:trPr>
        <w:tc>
          <w:tcPr>
            <w:tcW w:w="495" w:type="dxa"/>
          </w:tcPr>
          <w:p w14:paraId="3BDF0F56" w14:textId="77777777" w:rsidR="00B31060" w:rsidRDefault="00B31060">
            <w:pPr>
              <w:pStyle w:val="Textonotapie"/>
              <w:jc w:val="center"/>
            </w:pPr>
            <w:r>
              <w:t>15</w:t>
            </w:r>
          </w:p>
        </w:tc>
        <w:tc>
          <w:tcPr>
            <w:tcW w:w="6095" w:type="dxa"/>
          </w:tcPr>
          <w:p w14:paraId="775C2C1B" w14:textId="53F810C3" w:rsidR="00B31060" w:rsidRDefault="005B357C">
            <w:pPr>
              <w:pStyle w:val="Textonotapie"/>
            </w:pPr>
            <w:r>
              <w:t>El sistema permitirá m</w:t>
            </w:r>
            <w:r w:rsidR="00B31060">
              <w:t>ostrar la desviación entre el tiempo estimado y el tiempo realizado, por tareas y por etapas.</w:t>
            </w:r>
          </w:p>
        </w:tc>
        <w:tc>
          <w:tcPr>
            <w:tcW w:w="1276" w:type="dxa"/>
          </w:tcPr>
          <w:p w14:paraId="26150E28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0DD9892A" w14:textId="556CA783" w:rsidR="00B31060" w:rsidRDefault="00B31060">
            <w:pPr>
              <w:pStyle w:val="Textonotapie"/>
              <w:jc w:val="center"/>
            </w:pPr>
            <w:r>
              <w:t>Pedro Reyes y Juan García</w:t>
            </w:r>
          </w:p>
        </w:tc>
        <w:tc>
          <w:tcPr>
            <w:tcW w:w="1298" w:type="dxa"/>
          </w:tcPr>
          <w:p w14:paraId="10CCE23C" w14:textId="53480AF7" w:rsidR="00B31060" w:rsidRDefault="00B31060">
            <w:pPr>
              <w:pStyle w:val="Textonotapie"/>
              <w:jc w:val="center"/>
            </w:pPr>
            <w:r>
              <w:t>3</w:t>
            </w:r>
          </w:p>
        </w:tc>
      </w:tr>
      <w:tr w:rsidR="00B31060" w14:paraId="79BCE67F" w14:textId="77777777" w:rsidTr="00B31060">
        <w:trPr>
          <w:jc w:val="center"/>
        </w:trPr>
        <w:tc>
          <w:tcPr>
            <w:tcW w:w="495" w:type="dxa"/>
          </w:tcPr>
          <w:p w14:paraId="3E09D62D" w14:textId="77777777" w:rsidR="00B31060" w:rsidRDefault="00B31060">
            <w:pPr>
              <w:pStyle w:val="Textonotapie"/>
              <w:jc w:val="center"/>
            </w:pPr>
            <w:r>
              <w:t>16</w:t>
            </w:r>
          </w:p>
        </w:tc>
        <w:tc>
          <w:tcPr>
            <w:tcW w:w="6095" w:type="dxa"/>
          </w:tcPr>
          <w:p w14:paraId="1A6A5A9C" w14:textId="19AF0DB9" w:rsidR="00B31060" w:rsidRDefault="005B357C">
            <w:pPr>
              <w:pStyle w:val="Textonotapie"/>
            </w:pPr>
            <w:r>
              <w:t>El sistema permitirá c</w:t>
            </w:r>
            <w:r w:rsidR="00B31060">
              <w:t>onfigurar la herramienta para procesos de desarrollo iterativos e incrementales.</w:t>
            </w:r>
          </w:p>
        </w:tc>
        <w:tc>
          <w:tcPr>
            <w:tcW w:w="1276" w:type="dxa"/>
          </w:tcPr>
          <w:p w14:paraId="7D22D97A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73EB7282" w14:textId="28501CC1" w:rsidR="00B31060" w:rsidRDefault="00B31060">
            <w:pPr>
              <w:pStyle w:val="Textonotapie"/>
              <w:jc w:val="center"/>
            </w:pPr>
            <w:r>
              <w:t>Elizabeth Martínez y Pedro Reyes</w:t>
            </w:r>
          </w:p>
        </w:tc>
        <w:tc>
          <w:tcPr>
            <w:tcW w:w="1298" w:type="dxa"/>
          </w:tcPr>
          <w:p w14:paraId="3CFE101C" w14:textId="6D6FC528" w:rsidR="00B31060" w:rsidRDefault="00B31060">
            <w:pPr>
              <w:pStyle w:val="Textonotapie"/>
              <w:jc w:val="center"/>
            </w:pPr>
            <w:r>
              <w:t>2</w:t>
            </w:r>
          </w:p>
        </w:tc>
      </w:tr>
      <w:tr w:rsidR="00B31060" w14:paraId="2E550F17" w14:textId="77777777" w:rsidTr="00B31060">
        <w:trPr>
          <w:jc w:val="center"/>
        </w:trPr>
        <w:tc>
          <w:tcPr>
            <w:tcW w:w="495" w:type="dxa"/>
          </w:tcPr>
          <w:p w14:paraId="5EE39EA8" w14:textId="77777777" w:rsidR="00B31060" w:rsidRDefault="00B31060">
            <w:pPr>
              <w:pStyle w:val="Textonotapie"/>
              <w:jc w:val="center"/>
            </w:pPr>
            <w:r>
              <w:t>17</w:t>
            </w:r>
          </w:p>
        </w:tc>
        <w:tc>
          <w:tcPr>
            <w:tcW w:w="6095" w:type="dxa"/>
          </w:tcPr>
          <w:p w14:paraId="5D4A6B12" w14:textId="2EFAFA67" w:rsidR="00B31060" w:rsidRDefault="005B357C">
            <w:pPr>
              <w:pStyle w:val="Textonotapie"/>
            </w:pPr>
            <w:r>
              <w:t>El sistema permitirá m</w:t>
            </w:r>
            <w:r w:rsidR="00B31060">
              <w:t>odificar (aumentar o eliminar) actividades de Métrica Versión 3 cuando el proyecto se encuentre en desarrollo.</w:t>
            </w:r>
          </w:p>
        </w:tc>
        <w:tc>
          <w:tcPr>
            <w:tcW w:w="1276" w:type="dxa"/>
          </w:tcPr>
          <w:p w14:paraId="0AFA7BCA" w14:textId="77777777" w:rsidR="00B31060" w:rsidRDefault="00B31060">
            <w:pPr>
              <w:pStyle w:val="Textonotapie"/>
              <w:jc w:val="center"/>
            </w:pPr>
            <w:r>
              <w:t>Funcional</w:t>
            </w:r>
          </w:p>
        </w:tc>
        <w:tc>
          <w:tcPr>
            <w:tcW w:w="1298" w:type="dxa"/>
          </w:tcPr>
          <w:p w14:paraId="2CE7C212" w14:textId="26C5AAAE" w:rsidR="00B31060" w:rsidRDefault="00B31060">
            <w:pPr>
              <w:pStyle w:val="Textonotapie"/>
              <w:jc w:val="center"/>
            </w:pPr>
            <w:r>
              <w:t>Elizabeth Martínez y Pedro Reyes</w:t>
            </w:r>
          </w:p>
        </w:tc>
        <w:tc>
          <w:tcPr>
            <w:tcW w:w="1298" w:type="dxa"/>
          </w:tcPr>
          <w:p w14:paraId="466BBD96" w14:textId="2A94E37B" w:rsidR="00B31060" w:rsidRDefault="00B31060">
            <w:pPr>
              <w:pStyle w:val="Textonotapie"/>
              <w:jc w:val="center"/>
            </w:pPr>
            <w:r>
              <w:t>3</w:t>
            </w:r>
          </w:p>
        </w:tc>
      </w:tr>
      <w:tr w:rsidR="00B31060" w14:paraId="0890E891" w14:textId="77777777" w:rsidTr="00B31060">
        <w:trPr>
          <w:jc w:val="center"/>
        </w:trPr>
        <w:tc>
          <w:tcPr>
            <w:tcW w:w="495" w:type="dxa"/>
          </w:tcPr>
          <w:p w14:paraId="0B53BA28" w14:textId="7CD71565" w:rsidR="00B31060" w:rsidRDefault="00B31060">
            <w:pPr>
              <w:pStyle w:val="Textonotapie"/>
              <w:jc w:val="center"/>
            </w:pPr>
            <w:r>
              <w:t>1</w:t>
            </w:r>
            <w:r w:rsidR="005B357C">
              <w:t>8</w:t>
            </w:r>
          </w:p>
        </w:tc>
        <w:tc>
          <w:tcPr>
            <w:tcW w:w="6095" w:type="dxa"/>
          </w:tcPr>
          <w:p w14:paraId="2619474E" w14:textId="563E7364" w:rsidR="00B31060" w:rsidRDefault="00B31060">
            <w:pPr>
              <w:pStyle w:val="Textonotapie"/>
            </w:pPr>
            <w:r>
              <w:t xml:space="preserve">El sistema </w:t>
            </w:r>
            <w:r w:rsidRPr="00B31060">
              <w:t>se ejecutará sobre una computadora con Google Chrome versión 90 o superior, Mozilla Firefox versión 88 o superior, Safari versión 14 o superior, o Microsoft Edge versión 90 o superior</w:t>
            </w:r>
          </w:p>
        </w:tc>
        <w:tc>
          <w:tcPr>
            <w:tcW w:w="1276" w:type="dxa"/>
          </w:tcPr>
          <w:p w14:paraId="32D14CB6" w14:textId="77777777" w:rsidR="00B31060" w:rsidRDefault="00B31060">
            <w:pPr>
              <w:pStyle w:val="Textonotapie"/>
              <w:jc w:val="center"/>
            </w:pPr>
            <w:r>
              <w:t>No funcional</w:t>
            </w:r>
          </w:p>
        </w:tc>
        <w:tc>
          <w:tcPr>
            <w:tcW w:w="1298" w:type="dxa"/>
          </w:tcPr>
          <w:p w14:paraId="2CB32FA5" w14:textId="73FAC4DF" w:rsidR="00B31060" w:rsidRDefault="00B31060">
            <w:pPr>
              <w:pStyle w:val="Textonotapie"/>
              <w:jc w:val="center"/>
            </w:pPr>
            <w:r>
              <w:t>Juana Avellaneda y Pedro Reyes</w:t>
            </w:r>
          </w:p>
        </w:tc>
        <w:tc>
          <w:tcPr>
            <w:tcW w:w="1298" w:type="dxa"/>
          </w:tcPr>
          <w:p w14:paraId="22789FA3" w14:textId="57E9501C" w:rsidR="00B31060" w:rsidRDefault="00B31060">
            <w:pPr>
              <w:pStyle w:val="Textonotapie"/>
              <w:jc w:val="center"/>
            </w:pPr>
            <w:r>
              <w:t>2</w:t>
            </w:r>
          </w:p>
        </w:tc>
      </w:tr>
      <w:tr w:rsidR="00B31060" w14:paraId="47F9B8CA" w14:textId="77777777" w:rsidTr="00B31060">
        <w:trPr>
          <w:jc w:val="center"/>
        </w:trPr>
        <w:tc>
          <w:tcPr>
            <w:tcW w:w="495" w:type="dxa"/>
          </w:tcPr>
          <w:p w14:paraId="3A36A691" w14:textId="0D518494" w:rsidR="00B31060" w:rsidRDefault="005B357C">
            <w:pPr>
              <w:pStyle w:val="Textonotapie"/>
              <w:jc w:val="center"/>
            </w:pPr>
            <w:r>
              <w:t>19</w:t>
            </w:r>
          </w:p>
        </w:tc>
        <w:tc>
          <w:tcPr>
            <w:tcW w:w="6095" w:type="dxa"/>
          </w:tcPr>
          <w:p w14:paraId="5DA0E2BD" w14:textId="77777777" w:rsidR="00B31060" w:rsidRDefault="00B31060">
            <w:pPr>
              <w:pStyle w:val="Textonotapie"/>
            </w:pPr>
            <w:r>
              <w:t>El sistema deberá considerar que un fichero corresponde a uno o más productos y que un producto puede estar conformado por uno o más ficheros</w:t>
            </w:r>
          </w:p>
        </w:tc>
        <w:tc>
          <w:tcPr>
            <w:tcW w:w="1276" w:type="dxa"/>
          </w:tcPr>
          <w:p w14:paraId="0027533E" w14:textId="77777777" w:rsidR="00B31060" w:rsidRDefault="00B31060">
            <w:pPr>
              <w:pStyle w:val="Textonotapie"/>
              <w:jc w:val="center"/>
            </w:pPr>
            <w:r>
              <w:t>No funcional</w:t>
            </w:r>
          </w:p>
        </w:tc>
        <w:tc>
          <w:tcPr>
            <w:tcW w:w="1298" w:type="dxa"/>
          </w:tcPr>
          <w:p w14:paraId="7B712194" w14:textId="583B68BB" w:rsidR="00B31060" w:rsidRDefault="00B31060">
            <w:pPr>
              <w:pStyle w:val="Textonotapie"/>
              <w:jc w:val="center"/>
            </w:pPr>
            <w:r>
              <w:t>Juana Avellaneda y Pedro Reyes</w:t>
            </w:r>
          </w:p>
        </w:tc>
        <w:tc>
          <w:tcPr>
            <w:tcW w:w="1298" w:type="dxa"/>
          </w:tcPr>
          <w:p w14:paraId="7FB1182F" w14:textId="71378EE0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1395A90D" w14:textId="77777777" w:rsidTr="00B31060">
        <w:trPr>
          <w:jc w:val="center"/>
        </w:trPr>
        <w:tc>
          <w:tcPr>
            <w:tcW w:w="495" w:type="dxa"/>
          </w:tcPr>
          <w:p w14:paraId="5232ED08" w14:textId="4673BC7A" w:rsidR="00B31060" w:rsidRDefault="00B31060">
            <w:pPr>
              <w:pStyle w:val="Textonotapie"/>
              <w:jc w:val="center"/>
            </w:pPr>
            <w:r>
              <w:t>2</w:t>
            </w:r>
            <w:r w:rsidR="005B357C">
              <w:t>0</w:t>
            </w:r>
          </w:p>
        </w:tc>
        <w:tc>
          <w:tcPr>
            <w:tcW w:w="6095" w:type="dxa"/>
          </w:tcPr>
          <w:p w14:paraId="06BC28F9" w14:textId="6CFD96DE" w:rsidR="00B31060" w:rsidRDefault="00B31060">
            <w:pPr>
              <w:pStyle w:val="Textonotapie"/>
            </w:pPr>
            <w:r>
              <w:t>El sistema deberá permitir que al menos 15 miembros del proyecto pueden acceder a él simultáneamente</w:t>
            </w:r>
          </w:p>
        </w:tc>
        <w:tc>
          <w:tcPr>
            <w:tcW w:w="1276" w:type="dxa"/>
          </w:tcPr>
          <w:p w14:paraId="7B7C7C7F" w14:textId="77777777" w:rsidR="00B31060" w:rsidRDefault="00B31060">
            <w:pPr>
              <w:pStyle w:val="Textonotapie"/>
              <w:jc w:val="center"/>
            </w:pPr>
            <w:r>
              <w:t>No funcional</w:t>
            </w:r>
          </w:p>
        </w:tc>
        <w:tc>
          <w:tcPr>
            <w:tcW w:w="1298" w:type="dxa"/>
          </w:tcPr>
          <w:p w14:paraId="4152ACC5" w14:textId="7A2DA2E6" w:rsidR="00B31060" w:rsidRDefault="00B31060">
            <w:pPr>
              <w:pStyle w:val="Textonotapie"/>
              <w:jc w:val="center"/>
            </w:pPr>
            <w:r>
              <w:t>Juana Avellaneda y Pedro Reyes</w:t>
            </w:r>
          </w:p>
        </w:tc>
        <w:tc>
          <w:tcPr>
            <w:tcW w:w="1298" w:type="dxa"/>
          </w:tcPr>
          <w:p w14:paraId="71C0FC22" w14:textId="3E2234DC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2566EE01" w14:textId="77777777" w:rsidTr="00B31060">
        <w:trPr>
          <w:jc w:val="center"/>
        </w:trPr>
        <w:tc>
          <w:tcPr>
            <w:tcW w:w="495" w:type="dxa"/>
          </w:tcPr>
          <w:p w14:paraId="6F832592" w14:textId="1A02191D" w:rsidR="00B31060" w:rsidRDefault="00B31060">
            <w:pPr>
              <w:pStyle w:val="Textonotapie"/>
              <w:jc w:val="center"/>
            </w:pPr>
            <w:r>
              <w:t>2</w:t>
            </w:r>
            <w:r w:rsidR="005B357C">
              <w:t>1</w:t>
            </w:r>
          </w:p>
        </w:tc>
        <w:tc>
          <w:tcPr>
            <w:tcW w:w="6095" w:type="dxa"/>
          </w:tcPr>
          <w:p w14:paraId="154547AE" w14:textId="73791EDA" w:rsidR="00B31060" w:rsidRDefault="00B31060" w:rsidP="00B31060">
            <w:pPr>
              <w:pStyle w:val="Textonotapie"/>
            </w:pPr>
            <w:r>
              <w:t>El sistema deberá ser desarrollado en herramientas y plataformas de Microsoft: Windows Server 2019 o superior, Microsoft ASP.NET Core 3.1 o superior, Microsoft SQL Server 2017 o superior.</w:t>
            </w:r>
          </w:p>
        </w:tc>
        <w:tc>
          <w:tcPr>
            <w:tcW w:w="1276" w:type="dxa"/>
          </w:tcPr>
          <w:p w14:paraId="1DDB9895" w14:textId="77777777" w:rsidR="00B31060" w:rsidRDefault="00B31060">
            <w:pPr>
              <w:pStyle w:val="Textonotapie"/>
              <w:jc w:val="center"/>
            </w:pPr>
            <w:r>
              <w:t>No funcional</w:t>
            </w:r>
          </w:p>
        </w:tc>
        <w:tc>
          <w:tcPr>
            <w:tcW w:w="1298" w:type="dxa"/>
          </w:tcPr>
          <w:p w14:paraId="6A719719" w14:textId="43CF5102" w:rsidR="00B31060" w:rsidRDefault="00B31060">
            <w:pPr>
              <w:pStyle w:val="Textonotapie"/>
              <w:jc w:val="center"/>
            </w:pPr>
            <w:r>
              <w:t>Juana Avellaneda y Pedro Reyes</w:t>
            </w:r>
          </w:p>
        </w:tc>
        <w:tc>
          <w:tcPr>
            <w:tcW w:w="1298" w:type="dxa"/>
          </w:tcPr>
          <w:p w14:paraId="0C7952B7" w14:textId="1BBADB09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  <w:tr w:rsidR="00B31060" w14:paraId="7ED0FFCE" w14:textId="77777777" w:rsidTr="00B31060">
        <w:trPr>
          <w:jc w:val="center"/>
        </w:trPr>
        <w:tc>
          <w:tcPr>
            <w:tcW w:w="495" w:type="dxa"/>
          </w:tcPr>
          <w:p w14:paraId="78C566B0" w14:textId="197A06BC" w:rsidR="00B31060" w:rsidRDefault="00B31060">
            <w:pPr>
              <w:pStyle w:val="Textonotapie"/>
              <w:jc w:val="center"/>
            </w:pPr>
            <w:r>
              <w:t>2</w:t>
            </w:r>
            <w:r w:rsidR="005B357C">
              <w:t>2</w:t>
            </w:r>
            <w:r>
              <w:t xml:space="preserve"> </w:t>
            </w:r>
          </w:p>
        </w:tc>
        <w:tc>
          <w:tcPr>
            <w:tcW w:w="6095" w:type="dxa"/>
          </w:tcPr>
          <w:p w14:paraId="48017555" w14:textId="531B7FAE" w:rsidR="00B31060" w:rsidRDefault="008608F0">
            <w:pPr>
              <w:pStyle w:val="Textonotapie"/>
            </w:pPr>
            <w:r>
              <w:t xml:space="preserve">Las pantallas del sistema deberán seguir el estándar de la organización </w:t>
            </w:r>
            <w:r>
              <w:lastRenderedPageBreak/>
              <w:t>que está definida en el documento Lineamientos de interfaz gráfica versión 4.2</w:t>
            </w:r>
            <w:r w:rsidR="00B31060">
              <w:t>.</w:t>
            </w:r>
          </w:p>
        </w:tc>
        <w:tc>
          <w:tcPr>
            <w:tcW w:w="1276" w:type="dxa"/>
          </w:tcPr>
          <w:p w14:paraId="7AFF2068" w14:textId="77777777" w:rsidR="00B31060" w:rsidRDefault="00B31060">
            <w:pPr>
              <w:pStyle w:val="Textonotapie"/>
              <w:jc w:val="center"/>
            </w:pPr>
            <w:r>
              <w:lastRenderedPageBreak/>
              <w:t>No funcional</w:t>
            </w:r>
          </w:p>
        </w:tc>
        <w:tc>
          <w:tcPr>
            <w:tcW w:w="1298" w:type="dxa"/>
          </w:tcPr>
          <w:p w14:paraId="0277339F" w14:textId="03639285" w:rsidR="00B31060" w:rsidRDefault="00B31060">
            <w:pPr>
              <w:pStyle w:val="Textonotapie"/>
              <w:jc w:val="center"/>
            </w:pPr>
            <w:r>
              <w:t xml:space="preserve">Juana </w:t>
            </w:r>
            <w:r>
              <w:lastRenderedPageBreak/>
              <w:t>Avellaneda y Pedro Reyes</w:t>
            </w:r>
          </w:p>
        </w:tc>
        <w:tc>
          <w:tcPr>
            <w:tcW w:w="1298" w:type="dxa"/>
          </w:tcPr>
          <w:p w14:paraId="288B3084" w14:textId="22BE8814" w:rsidR="00B31060" w:rsidRDefault="00B31060">
            <w:pPr>
              <w:pStyle w:val="Textonotapie"/>
              <w:jc w:val="center"/>
            </w:pPr>
            <w:r>
              <w:lastRenderedPageBreak/>
              <w:t>1</w:t>
            </w:r>
          </w:p>
        </w:tc>
      </w:tr>
      <w:tr w:rsidR="00B31060" w14:paraId="7265A238" w14:textId="77777777" w:rsidTr="00B31060">
        <w:trPr>
          <w:jc w:val="center"/>
        </w:trPr>
        <w:tc>
          <w:tcPr>
            <w:tcW w:w="495" w:type="dxa"/>
          </w:tcPr>
          <w:p w14:paraId="18F73EBE" w14:textId="1E70B30A" w:rsidR="00B31060" w:rsidRDefault="00B31060">
            <w:pPr>
              <w:pStyle w:val="Textonotapie"/>
              <w:jc w:val="center"/>
            </w:pPr>
            <w:r>
              <w:t>2</w:t>
            </w:r>
            <w:r w:rsidR="005B357C">
              <w:t>3</w:t>
            </w:r>
          </w:p>
        </w:tc>
        <w:tc>
          <w:tcPr>
            <w:tcW w:w="6095" w:type="dxa"/>
          </w:tcPr>
          <w:p w14:paraId="602EB053" w14:textId="3043D2D3" w:rsidR="00B31060" w:rsidRDefault="00B31060">
            <w:pPr>
              <w:pStyle w:val="Textonotapie"/>
            </w:pPr>
            <w:bookmarkStart w:id="1" w:name="_Hlk134945296"/>
            <w:r>
              <w:t>El sistema deberá responder a cualquier operación del usuario en menos de 5 segundos</w:t>
            </w:r>
            <w:bookmarkEnd w:id="1"/>
          </w:p>
        </w:tc>
        <w:tc>
          <w:tcPr>
            <w:tcW w:w="1276" w:type="dxa"/>
          </w:tcPr>
          <w:p w14:paraId="7A2F4DEB" w14:textId="77777777" w:rsidR="00B31060" w:rsidRDefault="00B31060">
            <w:pPr>
              <w:pStyle w:val="Textonotapie"/>
              <w:jc w:val="center"/>
            </w:pPr>
            <w:r>
              <w:t>No funcional</w:t>
            </w:r>
          </w:p>
        </w:tc>
        <w:tc>
          <w:tcPr>
            <w:tcW w:w="1298" w:type="dxa"/>
          </w:tcPr>
          <w:p w14:paraId="321D5C9F" w14:textId="6AD357E9" w:rsidR="00B31060" w:rsidRDefault="00B31060">
            <w:pPr>
              <w:pStyle w:val="Textonotapie"/>
              <w:jc w:val="center"/>
            </w:pPr>
            <w:r>
              <w:t>Elizabeth Martínez y Pedro Reyes</w:t>
            </w:r>
          </w:p>
        </w:tc>
        <w:tc>
          <w:tcPr>
            <w:tcW w:w="1298" w:type="dxa"/>
          </w:tcPr>
          <w:p w14:paraId="03CD348C" w14:textId="28F74BA2" w:rsidR="00B31060" w:rsidRDefault="00B31060">
            <w:pPr>
              <w:pStyle w:val="Textonotapie"/>
              <w:jc w:val="center"/>
            </w:pPr>
            <w:r>
              <w:t>1</w:t>
            </w:r>
          </w:p>
        </w:tc>
      </w:tr>
    </w:tbl>
    <w:p w14:paraId="0A952F3D" w14:textId="77777777" w:rsidR="008A110A" w:rsidRDefault="008A110A">
      <w:pPr>
        <w:pStyle w:val="Textonotapie"/>
      </w:pPr>
    </w:p>
    <w:p w14:paraId="1841DC1A" w14:textId="77777777" w:rsidR="008A110A" w:rsidRDefault="008A110A">
      <w:pPr>
        <w:pStyle w:val="Textonotapie"/>
      </w:pPr>
    </w:p>
    <w:p w14:paraId="31A599FA" w14:textId="77777777" w:rsidR="008A110A" w:rsidRDefault="008A110A">
      <w:pPr>
        <w:pStyle w:val="Textonotapie"/>
        <w:rPr>
          <w:b/>
          <w:u w:val="single"/>
        </w:rPr>
      </w:pPr>
      <w:r>
        <w:rPr>
          <w:b/>
          <w:u w:val="single"/>
        </w:rPr>
        <w:t>Prioridades:</w:t>
      </w:r>
    </w:p>
    <w:p w14:paraId="3910DF11" w14:textId="77777777" w:rsidR="008A110A" w:rsidRDefault="008A110A">
      <w:pPr>
        <w:pStyle w:val="Textonotapi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126"/>
      </w:tblGrid>
      <w:tr w:rsidR="008A110A" w14:paraId="3AFD2E0F" w14:textId="77777777">
        <w:tc>
          <w:tcPr>
            <w:tcW w:w="1063" w:type="dxa"/>
          </w:tcPr>
          <w:p w14:paraId="574A6172" w14:textId="77777777" w:rsidR="008A110A" w:rsidRDefault="008A110A">
            <w:pPr>
              <w:pStyle w:val="Textonotapie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26" w:type="dxa"/>
          </w:tcPr>
          <w:p w14:paraId="5B893D2F" w14:textId="77777777" w:rsidR="008A110A" w:rsidRDefault="008A110A">
            <w:pPr>
              <w:pStyle w:val="Textonotapie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A110A" w14:paraId="26BDB829" w14:textId="77777777">
        <w:tc>
          <w:tcPr>
            <w:tcW w:w="1063" w:type="dxa"/>
          </w:tcPr>
          <w:p w14:paraId="1DDCC434" w14:textId="77777777" w:rsidR="008A110A" w:rsidRDefault="008A110A">
            <w:pPr>
              <w:pStyle w:val="Textonotapie"/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395FAEB2" w14:textId="77777777" w:rsidR="008A110A" w:rsidRDefault="008A110A">
            <w:pPr>
              <w:pStyle w:val="Textonotapie"/>
            </w:pPr>
            <w:r>
              <w:t>Alta</w:t>
            </w:r>
          </w:p>
        </w:tc>
      </w:tr>
      <w:tr w:rsidR="008A110A" w14:paraId="7E2F865B" w14:textId="77777777">
        <w:tc>
          <w:tcPr>
            <w:tcW w:w="1063" w:type="dxa"/>
          </w:tcPr>
          <w:p w14:paraId="574EBA09" w14:textId="77777777" w:rsidR="008A110A" w:rsidRDefault="008A110A">
            <w:pPr>
              <w:pStyle w:val="Textonotapie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243CD81" w14:textId="77777777" w:rsidR="008A110A" w:rsidRDefault="008A110A">
            <w:pPr>
              <w:pStyle w:val="Textonotapie"/>
            </w:pPr>
            <w:r>
              <w:t>Media</w:t>
            </w:r>
          </w:p>
        </w:tc>
      </w:tr>
      <w:tr w:rsidR="008A110A" w14:paraId="7947302E" w14:textId="77777777">
        <w:tc>
          <w:tcPr>
            <w:tcW w:w="1063" w:type="dxa"/>
          </w:tcPr>
          <w:p w14:paraId="00424F9E" w14:textId="77777777" w:rsidR="008A110A" w:rsidRDefault="008A110A">
            <w:pPr>
              <w:pStyle w:val="Textonotapie"/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0AF522DD" w14:textId="77777777" w:rsidR="008A110A" w:rsidRDefault="008A110A">
            <w:pPr>
              <w:pStyle w:val="Textonotapie"/>
            </w:pPr>
            <w:r>
              <w:t>Baja</w:t>
            </w:r>
          </w:p>
        </w:tc>
      </w:tr>
    </w:tbl>
    <w:p w14:paraId="3B105042" w14:textId="77777777" w:rsidR="008A110A" w:rsidRDefault="008A110A">
      <w:pPr>
        <w:pStyle w:val="Textonotapie"/>
      </w:pPr>
    </w:p>
    <w:sectPr w:rsidR="008A110A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6068D" w14:textId="77777777" w:rsidR="005336F7" w:rsidRDefault="005336F7">
      <w:pPr>
        <w:spacing w:line="240" w:lineRule="auto"/>
      </w:pPr>
      <w:r>
        <w:separator/>
      </w:r>
    </w:p>
  </w:endnote>
  <w:endnote w:type="continuationSeparator" w:id="0">
    <w:p w14:paraId="340C0BE0" w14:textId="77777777" w:rsidR="005336F7" w:rsidRDefault="00533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37149D" w14:paraId="04B4A86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3B782A8" w14:textId="77777777" w:rsidR="0037149D" w:rsidRDefault="0037149D" w:rsidP="0037149D">
          <w:pPr>
            <w:ind w:right="360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21C16C4" w14:textId="77777777" w:rsidR="0037149D" w:rsidRDefault="0037149D" w:rsidP="0037149D">
          <w:pPr>
            <w:jc w:val="center"/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AA2055E" w14:textId="77777777" w:rsidR="0037149D" w:rsidRDefault="0037149D" w:rsidP="0037149D">
          <w:pPr>
            <w:jc w:val="right"/>
          </w:pPr>
        </w:p>
      </w:tc>
    </w:tr>
  </w:tbl>
  <w:p w14:paraId="21ADBCFF" w14:textId="77777777" w:rsidR="008A110A" w:rsidRDefault="008A110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A110A" w14:paraId="7B36D9D6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E9E6D56" w14:textId="77777777" w:rsidR="008A110A" w:rsidRDefault="008A110A">
          <w:pPr>
            <w:ind w:right="360"/>
          </w:pP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2ED56585" w14:textId="77777777" w:rsidR="008A110A" w:rsidRDefault="008A110A">
          <w:pPr>
            <w:jc w:val="center"/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BA45AA9" w14:textId="77777777" w:rsidR="008A110A" w:rsidRDefault="008A11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7149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7149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024FDBC9" w14:textId="77777777" w:rsidR="008A110A" w:rsidRDefault="008A110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F6FD" w14:textId="77777777" w:rsidR="008A110A" w:rsidRDefault="008A11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9830" w14:textId="77777777" w:rsidR="005336F7" w:rsidRDefault="005336F7">
      <w:pPr>
        <w:spacing w:line="240" w:lineRule="auto"/>
      </w:pPr>
      <w:r>
        <w:separator/>
      </w:r>
    </w:p>
  </w:footnote>
  <w:footnote w:type="continuationSeparator" w:id="0">
    <w:p w14:paraId="1FAFE366" w14:textId="77777777" w:rsidR="005336F7" w:rsidRDefault="00533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149D" w14:paraId="6AD4B7F6" w14:textId="77777777">
      <w:tc>
        <w:tcPr>
          <w:tcW w:w="6379" w:type="dxa"/>
        </w:tcPr>
        <w:p w14:paraId="7AFA0E6D" w14:textId="77777777" w:rsidR="0037149D" w:rsidRDefault="0037149D" w:rsidP="0037149D">
          <w:r>
            <w:t xml:space="preserve">Sistema </w:t>
          </w:r>
          <w:proofErr w:type="spellStart"/>
          <w:r>
            <w:t>GesProMet</w:t>
          </w:r>
          <w:proofErr w:type="spellEnd"/>
        </w:p>
      </w:tc>
      <w:tc>
        <w:tcPr>
          <w:tcW w:w="3179" w:type="dxa"/>
        </w:tcPr>
        <w:p w14:paraId="66086342" w14:textId="3CF0F2BC" w:rsidR="0037149D" w:rsidRDefault="0037149D" w:rsidP="0037149D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Versión:           </w:t>
          </w:r>
          <w:r w:rsidR="00F05C9B">
            <w:t>3</w:t>
          </w:r>
        </w:p>
      </w:tc>
    </w:tr>
    <w:tr w:rsidR="0037149D" w14:paraId="54D13161" w14:textId="77777777">
      <w:tc>
        <w:tcPr>
          <w:tcW w:w="9558" w:type="dxa"/>
          <w:gridSpan w:val="2"/>
        </w:tcPr>
        <w:p w14:paraId="7DA2422A" w14:textId="77777777" w:rsidR="0037149D" w:rsidRDefault="0037149D" w:rsidP="0037149D">
          <w:r>
            <w:t>Catálogo de Requisitos</w:t>
          </w:r>
        </w:p>
      </w:tc>
    </w:tr>
  </w:tbl>
  <w:p w14:paraId="78603445" w14:textId="77777777" w:rsidR="0037149D" w:rsidRDefault="0037149D" w:rsidP="0037149D">
    <w:pPr>
      <w:pStyle w:val="Encabezado"/>
    </w:pPr>
  </w:p>
  <w:p w14:paraId="1DC239B3" w14:textId="77777777" w:rsidR="0037149D" w:rsidRDefault="003714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11717" w14:textId="77777777" w:rsidR="008A110A" w:rsidRDefault="008A110A">
    <w:pPr>
      <w:rPr>
        <w:sz w:val="24"/>
      </w:rPr>
    </w:pPr>
  </w:p>
  <w:p w14:paraId="566F8B78" w14:textId="77777777" w:rsidR="008A110A" w:rsidRDefault="008A110A">
    <w:pPr>
      <w:pBdr>
        <w:top w:val="single" w:sz="6" w:space="1" w:color="auto"/>
      </w:pBdr>
      <w:rPr>
        <w:sz w:val="24"/>
      </w:rPr>
    </w:pPr>
  </w:p>
  <w:p w14:paraId="10466AB1" w14:textId="77777777" w:rsidR="008A110A" w:rsidRDefault="008A110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Sistema para la Gestión de Proyectos de Software Utilizando MÉTRICA versión 3.0</w:t>
    </w:r>
  </w:p>
  <w:p w14:paraId="7877B195" w14:textId="77777777" w:rsidR="008A110A" w:rsidRDefault="008A110A">
    <w:pPr>
      <w:pBdr>
        <w:bottom w:val="single" w:sz="6" w:space="1" w:color="auto"/>
      </w:pBdr>
      <w:jc w:val="right"/>
      <w:rPr>
        <w:sz w:val="24"/>
      </w:rPr>
    </w:pPr>
  </w:p>
  <w:p w14:paraId="22E4A48E" w14:textId="77777777" w:rsidR="008A110A" w:rsidRDefault="008A110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110A" w14:paraId="3C33AA83" w14:textId="77777777">
      <w:tc>
        <w:tcPr>
          <w:tcW w:w="6379" w:type="dxa"/>
        </w:tcPr>
        <w:p w14:paraId="07E3153F" w14:textId="77777777" w:rsidR="008A110A" w:rsidRDefault="008A110A">
          <w:r>
            <w:t xml:space="preserve">Sistema </w:t>
          </w:r>
          <w:proofErr w:type="spellStart"/>
          <w:r>
            <w:t>GesProMet</w:t>
          </w:r>
          <w:proofErr w:type="spellEnd"/>
        </w:p>
      </w:tc>
      <w:tc>
        <w:tcPr>
          <w:tcW w:w="3179" w:type="dxa"/>
        </w:tcPr>
        <w:p w14:paraId="2DB2B76D" w14:textId="77777777" w:rsidR="008A110A" w:rsidRDefault="00287921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Versión:           2</w:t>
          </w:r>
        </w:p>
      </w:tc>
    </w:tr>
    <w:tr w:rsidR="008A110A" w14:paraId="071078B5" w14:textId="77777777">
      <w:tc>
        <w:tcPr>
          <w:tcW w:w="9558" w:type="dxa"/>
          <w:gridSpan w:val="2"/>
        </w:tcPr>
        <w:p w14:paraId="25213C3B" w14:textId="77777777" w:rsidR="008A110A" w:rsidRDefault="008A110A">
          <w:r>
            <w:t>Catálogo de Requisitos</w:t>
          </w:r>
        </w:p>
      </w:tc>
    </w:tr>
  </w:tbl>
  <w:p w14:paraId="1DF35FFE" w14:textId="77777777" w:rsidR="008A110A" w:rsidRDefault="008A110A">
    <w:pPr>
      <w:pStyle w:val="Encabezado"/>
    </w:pPr>
  </w:p>
  <w:p w14:paraId="1CB65B82" w14:textId="77777777" w:rsidR="008A110A" w:rsidRDefault="008A110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9A8EA" w14:textId="77777777" w:rsidR="008A110A" w:rsidRDefault="008A11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CCF33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055A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4BE0E0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2AE4B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AC953DF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1"/>
  </w:num>
  <w:num w:numId="5">
    <w:abstractNumId w:val="18"/>
  </w:num>
  <w:num w:numId="6">
    <w:abstractNumId w:val="21"/>
  </w:num>
  <w:num w:numId="7">
    <w:abstractNumId w:val="11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21"/>
  </w:num>
  <w:num w:numId="13">
    <w:abstractNumId w:val="21"/>
  </w:num>
  <w:num w:numId="14">
    <w:abstractNumId w:val="4"/>
  </w:num>
  <w:num w:numId="15">
    <w:abstractNumId w:val="8"/>
  </w:num>
  <w:num w:numId="16">
    <w:abstractNumId w:val="13"/>
  </w:num>
  <w:num w:numId="17">
    <w:abstractNumId w:val="3"/>
  </w:num>
  <w:num w:numId="18">
    <w:abstractNumId w:val="5"/>
  </w:num>
  <w:num w:numId="19">
    <w:abstractNumId w:val="14"/>
  </w:num>
  <w:num w:numId="20">
    <w:abstractNumId w:val="21"/>
  </w:num>
  <w:num w:numId="21">
    <w:abstractNumId w:val="21"/>
  </w:num>
  <w:num w:numId="22">
    <w:abstractNumId w:val="16"/>
  </w:num>
  <w:num w:numId="23">
    <w:abstractNumId w:val="19"/>
  </w:num>
  <w:num w:numId="24">
    <w:abstractNumId w:val="17"/>
  </w:num>
  <w:num w:numId="25">
    <w:abstractNumId w:val="12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1MTY3NzKwsDAwMDRV0lEKTi0uzszPAykwqgUAbPzC/SwAAAA="/>
  </w:docVars>
  <w:rsids>
    <w:rsidRoot w:val="00287921"/>
    <w:rsid w:val="0015457D"/>
    <w:rsid w:val="00287921"/>
    <w:rsid w:val="00293C7F"/>
    <w:rsid w:val="0037149D"/>
    <w:rsid w:val="00414433"/>
    <w:rsid w:val="00506F3E"/>
    <w:rsid w:val="005336F7"/>
    <w:rsid w:val="005B357C"/>
    <w:rsid w:val="0065580E"/>
    <w:rsid w:val="006C075B"/>
    <w:rsid w:val="00787463"/>
    <w:rsid w:val="008608F0"/>
    <w:rsid w:val="008A110A"/>
    <w:rsid w:val="00A471AC"/>
    <w:rsid w:val="00B31060"/>
    <w:rsid w:val="00D136E6"/>
    <w:rsid w:val="00DD2283"/>
    <w:rsid w:val="00E16A80"/>
    <w:rsid w:val="00F05C9B"/>
    <w:rsid w:val="00F4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3D5AEFB"/>
  <w15:chartTrackingRefBased/>
  <w15:docId w15:val="{177178D3-9BB2-4A16-8658-054E5FF5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center"/>
    </w:pPr>
    <w:rPr>
      <w:b/>
    </w:rPr>
  </w:style>
  <w:style w:type="paragraph" w:styleId="Textoindependiente3">
    <w:name w:val="Body Text 3"/>
    <w:basedOn w:val="Normal"/>
    <w:rPr>
      <w:b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4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GesProMet </vt:lpstr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GesProMet</dc:title>
  <dc:subject/>
  <dc:creator>José Antonio Pow Sang</dc:creator>
  <cp:keywords/>
  <dc:description/>
  <cp:lastModifiedBy>Usuario Genérico Pabellon A</cp:lastModifiedBy>
  <cp:revision>3</cp:revision>
  <cp:lastPrinted>2001-12-26T18:07:00Z</cp:lastPrinted>
  <dcterms:created xsi:type="dcterms:W3CDTF">2023-07-04T04:14:00Z</dcterms:created>
  <dcterms:modified xsi:type="dcterms:W3CDTF">2024-04-03T12:01:00Z</dcterms:modified>
</cp:coreProperties>
</file>